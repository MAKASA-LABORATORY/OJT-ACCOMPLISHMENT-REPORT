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C3EF" w14:textId="77777777" w:rsidR="00BC5004" w:rsidRDefault="00BC5004">
      <w:r>
        <w:separator/>
      </w:r>
    </w:p>
  </w:endnote>
  <w:endnote w:type="continuationSeparator" w:id="0">
    <w:p w14:paraId="7C344150" w14:textId="77777777" w:rsidR="00BC5004" w:rsidRDefault="00BC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FA8A" w14:textId="77777777" w:rsidR="00BC5004" w:rsidRDefault="00BC5004">
      <w:r>
        <w:separator/>
      </w:r>
    </w:p>
  </w:footnote>
  <w:footnote w:type="continuationSeparator" w:id="0">
    <w:p w14:paraId="30EDE515" w14:textId="77777777" w:rsidR="00BC5004" w:rsidRDefault="00BC5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05D1E76B" w:rsidR="00571CF5" w:rsidRDefault="00F15F8C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968E73A">
          <wp:simplePos x="0" y="0"/>
          <wp:positionH relativeFrom="margin">
            <wp:posOffset>5368290</wp:posOffset>
          </wp:positionH>
          <wp:positionV relativeFrom="paragraph">
            <wp:posOffset>6985</wp:posOffset>
          </wp:positionV>
          <wp:extent cx="746760" cy="73152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6A634110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F15F8C">
      <w:rPr>
        <w:rFonts w:ascii="Bookman Old Style" w:hAnsi="Bookman Old Style"/>
        <w:b/>
        <w:sz w:val="20"/>
        <w:szCs w:val="20"/>
      </w:rPr>
      <w:t>DICT UBAY FIELD OFFICE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B0D2C"/>
    <w:rsid w:val="00BC5004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2023-06-22T03:01:00Z</dcterms:created>
  <dcterms:modified xsi:type="dcterms:W3CDTF">2023-06-22T03:01:00Z</dcterms:modified>
</cp:coreProperties>
</file>