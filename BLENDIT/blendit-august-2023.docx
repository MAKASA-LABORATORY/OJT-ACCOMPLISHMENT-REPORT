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5EC307E" w:rsidR="00AA0A98" w:rsidRPr="00643AA1" w:rsidRDefault="00491FF1" w:rsidP="00491FF1">
      <w:pPr>
        <w:pStyle w:val="Titledocument"/>
      </w:pPr>
      <w:r w:rsidRPr="00491FF1">
        <w:t>ON-THE-JOB ACCOMPLISHMENT REPORT</w:t>
      </w:r>
      <w:r>
        <w:t xml:space="preserve"> JUNE 2023</w:t>
      </w:r>
    </w:p>
    <w:tbl>
      <w:tblPr>
        <w:tblStyle w:val="TableGrid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85"/>
        <w:gridCol w:w="8979"/>
      </w:tblGrid>
      <w:tr w:rsidR="00491FF1" w:rsidRPr="00491FF1" w14:paraId="3259EDEA" w14:textId="77777777" w:rsidTr="00491FF1">
        <w:trPr>
          <w:trHeight w:val="250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EE2" w14:textId="1D02D1C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DAY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AA6" w14:textId="1441CD7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ACCOMPLISHMENTS</w:t>
            </w:r>
          </w:p>
        </w:tc>
      </w:tr>
      <w:tr w:rsidR="00491FF1" w:rsidRPr="00491FF1" w14:paraId="337E6338" w14:textId="77777777" w:rsidTr="00491FF1">
        <w:trPr>
          <w:trHeight w:val="23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8F8E8" w14:textId="28A671D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1C062" w14:textId="595ABB1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3B3B88F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12B1193D" w14:textId="5E58A53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F21EDFC" w14:textId="388DC363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66B396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0BC21E2" w14:textId="7FEDB1B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C6CD66F" w14:textId="318D900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3590C6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A867039" w14:textId="7ECD915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28C16F1" w14:textId="1EDAEE9A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C9054CE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A3D474B" w14:textId="6A6CCBE1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BE508D3" w14:textId="50005B2B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DBAAE6D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812279F" w14:textId="3FEE751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B86CEDD" w14:textId="38B65691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D269C5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C28A01" w14:textId="04C099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350C53" w14:textId="4623B944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8827F6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4803A1" w14:textId="10FD6D0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C00B69" w14:textId="63872F3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AF8CA33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15E7E76" w14:textId="436C1C8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1267239" w14:textId="542AE55C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C80789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571EA08" w14:textId="75FB35D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2C1723" w14:textId="0CADE3D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1F96AF6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79E7798" w14:textId="2E94749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55ED40B" w14:textId="060AC51E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9B6F90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400B2D6" w14:textId="391062E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9D98B0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16B9FDA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396DE04" w14:textId="6C0E0E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DD02F7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05442B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1AA7E3D" w14:textId="263A2FE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4B9A0A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598DEB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44E59" w14:textId="2AC4B1BF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4FE94A2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B740AE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B60C2" w14:textId="04598AFE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44BCFE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55B757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68123D9" w14:textId="03852C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349129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302174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E3D5BFD" w14:textId="00AC7E1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2FEC61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1AA60A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06AFB" w14:textId="2A38D9B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6D4ED8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9A91A21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9AB6233" w14:textId="4A43AE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7EE31BA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83B726B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9757EF5" w14:textId="775BE487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B946D8D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E52487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4C74EB3" w14:textId="7FB3C20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D22E25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E2A311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60CFCD7" w14:textId="2857800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B4C6E2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681D98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2F28289" w14:textId="47C4A4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C86B2B1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EFEBB4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06A2A0F" w14:textId="59AE55D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3DC2186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D368A0C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249C0DE" w14:textId="77238E2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278BEA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F32689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976F6" w14:textId="5C2E466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1E5928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95E8EC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963F523" w14:textId="6AF186B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AC02BD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E635A5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44C4FB5" w14:textId="4CCC320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E9AA97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88EBC6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EB9DC9A" w14:textId="6308132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50DF2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BA9D539" w14:textId="77777777" w:rsidTr="005D1208">
        <w:trPr>
          <w:trHeight w:val="250"/>
        </w:trPr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7FE" w14:textId="45E22B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31</w:t>
            </w:r>
          </w:p>
        </w:tc>
        <w:tc>
          <w:tcPr>
            <w:tcW w:w="8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B46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</w:tbl>
    <w:p w14:paraId="3416A176" w14:textId="77777777" w:rsidR="005D1208" w:rsidRDefault="005D1208" w:rsidP="005D1208">
      <w:pPr>
        <w:pStyle w:val="Para"/>
        <w:ind w:firstLine="0"/>
      </w:pPr>
    </w:p>
    <w:p w14:paraId="38445497" w14:textId="77777777" w:rsidR="005D1208" w:rsidRDefault="005D1208" w:rsidP="005D1208">
      <w:pPr>
        <w:pStyle w:val="Para"/>
        <w:ind w:firstLine="0"/>
      </w:pPr>
    </w:p>
    <w:p w14:paraId="03E845D6" w14:textId="77777777" w:rsidR="005D1208" w:rsidRDefault="005D1208" w:rsidP="005D1208">
      <w:pPr>
        <w:pStyle w:val="Para"/>
        <w:ind w:firstLine="0"/>
      </w:pPr>
    </w:p>
    <w:p w14:paraId="5DD379D9" w14:textId="4FEAC4D7" w:rsidR="008D58C1" w:rsidRPr="004B046E" w:rsidRDefault="00286E28" w:rsidP="005D1208">
      <w:pPr>
        <w:pStyle w:val="Para"/>
        <w:ind w:firstLine="0"/>
      </w:pPr>
      <w:r>
        <w:t>Submitted</w:t>
      </w:r>
      <w:r w:rsidR="008D58C1" w:rsidRPr="004B046E">
        <w:t xml:space="preserve">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5D1208">
        <w:t xml:space="preserve">    </w:t>
      </w:r>
      <w:r>
        <w:t>Checked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>
        <w:t xml:space="preserve"> </w:t>
      </w:r>
    </w:p>
    <w:p w14:paraId="14F653AD" w14:textId="3E7408CE" w:rsidR="008D58C1" w:rsidRPr="004B046E" w:rsidRDefault="008D58C1" w:rsidP="008D58C1">
      <w:pPr>
        <w:pStyle w:val="Para"/>
        <w:rPr>
          <w:b/>
        </w:rPr>
      </w:pPr>
      <w:r w:rsidRPr="004B046E">
        <w:tab/>
      </w:r>
      <w:r>
        <w:rPr>
          <w:b/>
        </w:rPr>
        <w:t>____________________________</w:t>
      </w:r>
      <w:r w:rsidR="00286E28">
        <w:rPr>
          <w:b/>
        </w:rPr>
        <w:t>__</w:t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="005D1208">
        <w:rPr>
          <w:b/>
        </w:rPr>
        <w:t xml:space="preserve">       </w:t>
      </w:r>
      <w:r>
        <w:rPr>
          <w:b/>
        </w:rPr>
        <w:t xml:space="preserve">     </w:t>
      </w:r>
      <w:r w:rsidR="005D1208">
        <w:rPr>
          <w:b/>
        </w:rPr>
        <w:t xml:space="preserve">     </w:t>
      </w:r>
      <w:r>
        <w:rPr>
          <w:b/>
        </w:rPr>
        <w:t xml:space="preserve">  ________________________________</w:t>
      </w:r>
    </w:p>
    <w:p w14:paraId="56B2E554" w14:textId="62C1EFD3" w:rsidR="005D1208" w:rsidRDefault="008D58C1" w:rsidP="005D1208">
      <w:pPr>
        <w:pStyle w:val="Para"/>
      </w:pPr>
      <w:r>
        <w:tab/>
      </w:r>
      <w:r>
        <w:tab/>
        <w:t>On-the-Job Trainee</w:t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="005D1208">
        <w:t xml:space="preserve">                  </w:t>
      </w:r>
      <w:r>
        <w:t xml:space="preserve">          </w:t>
      </w:r>
      <w:r w:rsidRPr="004B046E">
        <w:t xml:space="preserve"> </w:t>
      </w:r>
      <w:r>
        <w:t>Supervisor</w:t>
      </w:r>
      <w:r w:rsidRPr="004B046E">
        <w:tab/>
      </w:r>
      <w:r w:rsidRPr="004B046E">
        <w:tab/>
      </w:r>
      <w:r w:rsidRPr="004B046E">
        <w:tab/>
      </w:r>
      <w:bookmarkStart w:id="0" w:name="ACMTemplateApplied"/>
      <w:bookmarkEnd w:id="0"/>
    </w:p>
    <w:p w14:paraId="272E8351" w14:textId="77777777" w:rsidR="005D1208" w:rsidRDefault="005D1208" w:rsidP="005D1208">
      <w:pPr>
        <w:pStyle w:val="Para"/>
      </w:pPr>
    </w:p>
    <w:p w14:paraId="7F8D4B07" w14:textId="77777777" w:rsidR="005D1208" w:rsidRDefault="005D1208" w:rsidP="005D1208">
      <w:pPr>
        <w:pStyle w:val="Para"/>
      </w:pPr>
    </w:p>
    <w:p w14:paraId="6F85F9B3" w14:textId="77777777" w:rsidR="005D1208" w:rsidRDefault="005D1208" w:rsidP="005D1208">
      <w:pPr>
        <w:pStyle w:val="Para"/>
      </w:pPr>
    </w:p>
    <w:p w14:paraId="22942938" w14:textId="77777777" w:rsidR="005D1208" w:rsidRDefault="005D1208" w:rsidP="005D1208">
      <w:pPr>
        <w:pStyle w:val="Para"/>
      </w:pPr>
    </w:p>
    <w:p w14:paraId="3559F020" w14:textId="77777777" w:rsidR="005D1208" w:rsidRDefault="005D1208" w:rsidP="005D1208">
      <w:pPr>
        <w:pStyle w:val="Para"/>
      </w:pPr>
    </w:p>
    <w:p w14:paraId="1F54C9E8" w14:textId="77777777" w:rsidR="005D1208" w:rsidRDefault="005D1208" w:rsidP="005D1208">
      <w:pPr>
        <w:pStyle w:val="Para"/>
      </w:pPr>
    </w:p>
    <w:p w14:paraId="5469DF2A" w14:textId="78DA4616" w:rsidR="002E03C7" w:rsidRDefault="00491FF1" w:rsidP="005D1208">
      <w:pPr>
        <w:pStyle w:val="AbsHead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r w:rsidR="00D774F5">
        <w:t>r</w:t>
      </w:r>
      <w:proofErr w:type="spellEnd"/>
      <w:r>
        <w:t xml:space="preserve"> </w:t>
      </w:r>
      <w:proofErr w:type="spellStart"/>
      <w:r>
        <w:t>pictures</w:t>
      </w:r>
      <w:proofErr w:type="spellEnd"/>
      <w:r w:rsidR="00D774F5">
        <w:t xml:space="preserve"> </w:t>
      </w:r>
      <w:proofErr w:type="spellStart"/>
      <w:r w:rsidR="00D774F5">
        <w:t>here</w:t>
      </w:r>
      <w:proofErr w:type="spellEnd"/>
      <w:r w:rsidR="00D774F5">
        <w:t> :</w:t>
      </w:r>
    </w:p>
    <w:p w14:paraId="10932F54" w14:textId="77777777" w:rsidR="00127FD2" w:rsidRDefault="00127FD2" w:rsidP="00491FF1">
      <w:pPr>
        <w:pStyle w:val="Normal1"/>
        <w:jc w:val="center"/>
      </w:pPr>
    </w:p>
    <w:p w14:paraId="54439F11" w14:textId="77777777" w:rsidR="00127FD2" w:rsidRDefault="00127FD2" w:rsidP="00491FF1">
      <w:pPr>
        <w:pStyle w:val="Normal1"/>
        <w:jc w:val="center"/>
      </w:pPr>
    </w:p>
    <w:p w14:paraId="76471A74" w14:textId="77777777" w:rsidR="004859C4" w:rsidRDefault="004859C4" w:rsidP="00491FF1">
      <w:pPr>
        <w:pStyle w:val="Normal1"/>
        <w:jc w:val="center"/>
      </w:pPr>
    </w:p>
    <w:p w14:paraId="760E81F6" w14:textId="77777777" w:rsidR="004859C4" w:rsidRDefault="004859C4" w:rsidP="00491FF1">
      <w:pPr>
        <w:pStyle w:val="Normal1"/>
        <w:jc w:val="center"/>
      </w:pPr>
    </w:p>
    <w:p w14:paraId="10C21FE0" w14:textId="77777777" w:rsidR="00485142" w:rsidRDefault="00485142" w:rsidP="00491FF1">
      <w:pPr>
        <w:pStyle w:val="Normal1"/>
        <w:jc w:val="center"/>
      </w:pPr>
    </w:p>
    <w:p w14:paraId="5DBF665D" w14:textId="77777777" w:rsidR="00485142" w:rsidRDefault="00485142" w:rsidP="00491FF1">
      <w:pPr>
        <w:pStyle w:val="Normal1"/>
        <w:jc w:val="center"/>
      </w:pPr>
    </w:p>
    <w:p w14:paraId="786CAB0A" w14:textId="77777777" w:rsidR="00926510" w:rsidRDefault="00926510" w:rsidP="00491FF1">
      <w:pPr>
        <w:pStyle w:val="Normal1"/>
        <w:jc w:val="center"/>
      </w:pPr>
    </w:p>
    <w:p w14:paraId="0223E675" w14:textId="77777777" w:rsidR="00926510" w:rsidRDefault="00926510" w:rsidP="00491FF1">
      <w:pPr>
        <w:pStyle w:val="Normal1"/>
        <w:jc w:val="center"/>
      </w:pPr>
    </w:p>
    <w:p w14:paraId="1F771E8D" w14:textId="77777777" w:rsidR="006F168B" w:rsidRDefault="006F168B" w:rsidP="00491FF1">
      <w:pPr>
        <w:pStyle w:val="Normal1"/>
        <w:jc w:val="center"/>
      </w:pPr>
    </w:p>
    <w:p w14:paraId="633FCE67" w14:textId="77777777" w:rsidR="006F168B" w:rsidRDefault="006F168B" w:rsidP="00491FF1">
      <w:pPr>
        <w:pStyle w:val="Normal1"/>
        <w:jc w:val="center"/>
      </w:pPr>
    </w:p>
    <w:p w14:paraId="36E1BCFD" w14:textId="77777777" w:rsidR="00251B2E" w:rsidRDefault="00251B2E" w:rsidP="00491FF1">
      <w:pPr>
        <w:pStyle w:val="Normal1"/>
        <w:jc w:val="center"/>
      </w:pPr>
    </w:p>
    <w:p w14:paraId="3BF70070" w14:textId="77777777" w:rsidR="00251B2E" w:rsidRDefault="00251B2E" w:rsidP="00491FF1">
      <w:pPr>
        <w:pStyle w:val="Normal1"/>
        <w:jc w:val="center"/>
      </w:pPr>
    </w:p>
    <w:p w14:paraId="7A523D68" w14:textId="77777777" w:rsidR="00571CF5" w:rsidRDefault="00571CF5" w:rsidP="00491FF1">
      <w:pPr>
        <w:pStyle w:val="Normal1"/>
        <w:jc w:val="center"/>
      </w:pPr>
    </w:p>
    <w:p w14:paraId="49E30E38" w14:textId="77777777" w:rsidR="00571CF5" w:rsidRDefault="00571CF5" w:rsidP="00491FF1">
      <w:pPr>
        <w:pStyle w:val="Normal1"/>
        <w:jc w:val="center"/>
      </w:pPr>
    </w:p>
    <w:p w14:paraId="61A50AD7" w14:textId="77777777" w:rsidR="008F5A0B" w:rsidRDefault="008F5A0B" w:rsidP="00491FF1">
      <w:pPr>
        <w:pStyle w:val="Normal1"/>
        <w:jc w:val="center"/>
      </w:pPr>
    </w:p>
    <w:p w14:paraId="2DDFE227" w14:textId="77777777" w:rsidR="008F5A0B" w:rsidRDefault="008F5A0B" w:rsidP="00491FF1">
      <w:pPr>
        <w:pStyle w:val="Normal1"/>
        <w:jc w:val="center"/>
      </w:pPr>
    </w:p>
    <w:p w14:paraId="42736C8A" w14:textId="77777777" w:rsidR="00491FF1" w:rsidRDefault="00491FF1" w:rsidP="00491FF1">
      <w:pPr>
        <w:pStyle w:val="Normal1"/>
        <w:jc w:val="center"/>
      </w:pPr>
    </w:p>
    <w:p w14:paraId="0E08C12D" w14:textId="77777777" w:rsidR="00491FF1" w:rsidRDefault="00491FF1" w:rsidP="00491FF1">
      <w:pPr>
        <w:pStyle w:val="Normal1"/>
        <w:jc w:val="center"/>
      </w:pPr>
    </w:p>
    <w:p w14:paraId="3F13307B" w14:textId="77777777" w:rsidR="00491FF1" w:rsidRDefault="00491FF1" w:rsidP="00491FF1">
      <w:pPr>
        <w:pStyle w:val="Normal1"/>
        <w:jc w:val="center"/>
      </w:pPr>
    </w:p>
    <w:p w14:paraId="3F24E0AA" w14:textId="77777777" w:rsidR="00491FF1" w:rsidRDefault="00491FF1" w:rsidP="00491FF1">
      <w:pPr>
        <w:pStyle w:val="Normal1"/>
        <w:jc w:val="center"/>
      </w:pPr>
      <w:bookmarkStart w:id="1" w:name="Validation_Bmk"/>
      <w:bookmarkEnd w:id="1"/>
    </w:p>
    <w:p w14:paraId="6844889C" w14:textId="77777777" w:rsidR="005D1208" w:rsidRDefault="005D1208" w:rsidP="005D1208">
      <w:pPr>
        <w:pStyle w:val="Normal1"/>
      </w:pPr>
    </w:p>
    <w:p w14:paraId="24204E0A" w14:textId="77777777" w:rsidR="005D1208" w:rsidRDefault="005D1208" w:rsidP="005D1208">
      <w:pPr>
        <w:pStyle w:val="Normal1"/>
      </w:pPr>
    </w:p>
    <w:p w14:paraId="1E58775F" w14:textId="77777777" w:rsidR="005D1208" w:rsidRDefault="005D1208" w:rsidP="005D1208">
      <w:pPr>
        <w:pStyle w:val="Normal1"/>
      </w:pPr>
    </w:p>
    <w:p w14:paraId="60FEB9D4" w14:textId="77777777" w:rsidR="005D1208" w:rsidRDefault="005D1208" w:rsidP="005D1208">
      <w:pPr>
        <w:pStyle w:val="Normal1"/>
      </w:pPr>
    </w:p>
    <w:p w14:paraId="4417B4EE" w14:textId="77777777" w:rsidR="005D1208" w:rsidRDefault="005D1208" w:rsidP="005D1208">
      <w:pPr>
        <w:pStyle w:val="Normal1"/>
      </w:pPr>
    </w:p>
    <w:p w14:paraId="0894873E" w14:textId="77777777" w:rsidR="005D1208" w:rsidRPr="00C34279" w:rsidRDefault="005D1208" w:rsidP="005D1208">
      <w:pPr>
        <w:pStyle w:val="Normal1"/>
      </w:pPr>
    </w:p>
    <w:sectPr w:rsidR="005D1208" w:rsidRPr="00C34279" w:rsidSect="00251B2E">
      <w:headerReference w:type="default" r:id="rId7"/>
      <w:footerReference w:type="even" r:id="rId8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A9B3" w14:textId="77777777" w:rsidR="00E1226B" w:rsidRDefault="00E1226B">
      <w:r>
        <w:separator/>
      </w:r>
    </w:p>
  </w:endnote>
  <w:endnote w:type="continuationSeparator" w:id="0">
    <w:p w14:paraId="474A7613" w14:textId="77777777" w:rsidR="00E1226B" w:rsidRDefault="00E12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EAD58" w14:textId="77777777" w:rsidR="00E1226B" w:rsidRDefault="00E1226B">
      <w:r>
        <w:separator/>
      </w:r>
    </w:p>
  </w:footnote>
  <w:footnote w:type="continuationSeparator" w:id="0">
    <w:p w14:paraId="129FAA5A" w14:textId="77777777" w:rsidR="00E1226B" w:rsidRDefault="00E12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298538E7" w:rsidR="00571CF5" w:rsidRDefault="00571CF5" w:rsidP="00251B2E">
    <w:pPr>
      <w:pStyle w:val="NoSpacing"/>
      <w:jc w:val="center"/>
      <w:rPr>
        <w:noProof/>
        <w:lang w:val="en-AU" w:eastAsia="en-AU"/>
      </w:rPr>
    </w:pPr>
  </w:p>
  <w:p w14:paraId="6A7CF865" w14:textId="63B11B2E" w:rsidR="00571CF5" w:rsidRDefault="00571CF5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08C17F2E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76E4D081" w:rsidR="00251B2E" w:rsidRDefault="00505C95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1D2A7D91">
          <wp:simplePos x="0" y="0"/>
          <wp:positionH relativeFrom="margin">
            <wp:posOffset>5383530</wp:posOffset>
          </wp:positionH>
          <wp:positionV relativeFrom="paragraph">
            <wp:posOffset>12065</wp:posOffset>
          </wp:positionV>
          <wp:extent cx="739140" cy="556260"/>
          <wp:effectExtent l="0" t="0" r="381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1B2E"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1B2E">
      <w:rPr>
        <w:rFonts w:ascii="Candara" w:hAnsi="Candara"/>
        <w:sz w:val="18"/>
        <w:szCs w:val="18"/>
      </w:rPr>
      <w:t>Republic of the Philippines</w:t>
    </w:r>
  </w:p>
  <w:p w14:paraId="4CB94DF8" w14:textId="5225FF5F" w:rsidR="00251B2E" w:rsidRPr="00F53F9D" w:rsidRDefault="00505C95" w:rsidP="00505C95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251B2E" w:rsidRPr="00F53F9D">
      <w:rPr>
        <w:rFonts w:ascii="Bookman Old Style" w:hAnsi="Bookman Old Style"/>
        <w:b/>
        <w:sz w:val="20"/>
        <w:szCs w:val="20"/>
      </w:rPr>
      <w:t>BOHOL ISLAND STATE UNIVERSITY</w:t>
    </w:r>
    <w:r w:rsidR="00F53F9D">
      <w:rPr>
        <w:rFonts w:ascii="Bookman Old Style" w:hAnsi="Bookman Old Style"/>
        <w:b/>
        <w:sz w:val="20"/>
        <w:szCs w:val="20"/>
      </w:rPr>
      <w:t>-BILAR CAMPUS</w:t>
    </w:r>
    <w:r>
      <w:rPr>
        <w:rFonts w:ascii="Bookman Old Style" w:hAnsi="Bookman Old Style"/>
        <w:b/>
        <w:sz w:val="20"/>
        <w:szCs w:val="20"/>
      </w:rPr>
      <w:tab/>
    </w:r>
  </w:p>
  <w:p w14:paraId="3ADEAC67" w14:textId="7BE0AB45" w:rsidR="00F53F9D" w:rsidRPr="00F53F9D" w:rsidRDefault="00A010D2" w:rsidP="00A010D2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  <w:tab w:val="right" w:pos="9639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1F1AB0">
      <w:rPr>
        <w:rFonts w:ascii="Bookman Old Style" w:hAnsi="Bookman Old Style"/>
        <w:b/>
        <w:sz w:val="20"/>
        <w:szCs w:val="20"/>
      </w:rPr>
      <w:t>DALIKYAT GENTRADE SUPPLIES AND DRYGOODS</w:t>
    </w:r>
    <w:r>
      <w:rPr>
        <w:rFonts w:ascii="Bookman Old Style" w:hAnsi="Bookman Old Style"/>
        <w:b/>
        <w:sz w:val="20"/>
        <w:szCs w:val="20"/>
      </w:rPr>
      <w:tab/>
    </w:r>
  </w:p>
  <w:p w14:paraId="63E8640D" w14:textId="77777777" w:rsidR="00F53F9D" w:rsidRDefault="00F53F9D" w:rsidP="00F5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gLAD1tDxM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F7663"/>
    <w:rsid w:val="00127FD2"/>
    <w:rsid w:val="001F1AB0"/>
    <w:rsid w:val="00205BE2"/>
    <w:rsid w:val="00230AF2"/>
    <w:rsid w:val="00240AAE"/>
    <w:rsid w:val="00251B2E"/>
    <w:rsid w:val="00255673"/>
    <w:rsid w:val="00270BD1"/>
    <w:rsid w:val="00270C94"/>
    <w:rsid w:val="00276BFC"/>
    <w:rsid w:val="00285838"/>
    <w:rsid w:val="00286E28"/>
    <w:rsid w:val="002A62D1"/>
    <w:rsid w:val="002B3DFC"/>
    <w:rsid w:val="002B5AF6"/>
    <w:rsid w:val="002D1EA0"/>
    <w:rsid w:val="002D445D"/>
    <w:rsid w:val="002E03C7"/>
    <w:rsid w:val="00337F49"/>
    <w:rsid w:val="0036041A"/>
    <w:rsid w:val="00366B54"/>
    <w:rsid w:val="003A0670"/>
    <w:rsid w:val="003A7F31"/>
    <w:rsid w:val="003D5F2E"/>
    <w:rsid w:val="00416799"/>
    <w:rsid w:val="00422BC9"/>
    <w:rsid w:val="00480FBF"/>
    <w:rsid w:val="00485142"/>
    <w:rsid w:val="004859C4"/>
    <w:rsid w:val="00490112"/>
    <w:rsid w:val="004909A0"/>
    <w:rsid w:val="00491FF1"/>
    <w:rsid w:val="004934AA"/>
    <w:rsid w:val="004A435A"/>
    <w:rsid w:val="004C6503"/>
    <w:rsid w:val="00504579"/>
    <w:rsid w:val="00504E31"/>
    <w:rsid w:val="00505C95"/>
    <w:rsid w:val="00524E60"/>
    <w:rsid w:val="00571CF5"/>
    <w:rsid w:val="00595B83"/>
    <w:rsid w:val="00597EA7"/>
    <w:rsid w:val="005A53BE"/>
    <w:rsid w:val="005B39D8"/>
    <w:rsid w:val="005C55BD"/>
    <w:rsid w:val="005C670B"/>
    <w:rsid w:val="005D1208"/>
    <w:rsid w:val="0060525B"/>
    <w:rsid w:val="00624EA0"/>
    <w:rsid w:val="00630473"/>
    <w:rsid w:val="00643E04"/>
    <w:rsid w:val="006443D8"/>
    <w:rsid w:val="0065441B"/>
    <w:rsid w:val="00683C8F"/>
    <w:rsid w:val="00690266"/>
    <w:rsid w:val="006B04D2"/>
    <w:rsid w:val="006F168B"/>
    <w:rsid w:val="007017BA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D58C1"/>
    <w:rsid w:val="008E1048"/>
    <w:rsid w:val="008E5B69"/>
    <w:rsid w:val="008F5A0B"/>
    <w:rsid w:val="00925203"/>
    <w:rsid w:val="00926510"/>
    <w:rsid w:val="00936022"/>
    <w:rsid w:val="00967CCB"/>
    <w:rsid w:val="00972513"/>
    <w:rsid w:val="009E5566"/>
    <w:rsid w:val="00A010D2"/>
    <w:rsid w:val="00A0454F"/>
    <w:rsid w:val="00A51945"/>
    <w:rsid w:val="00A80788"/>
    <w:rsid w:val="00AA0A98"/>
    <w:rsid w:val="00AA4186"/>
    <w:rsid w:val="00AD5E17"/>
    <w:rsid w:val="00B2687E"/>
    <w:rsid w:val="00B463A1"/>
    <w:rsid w:val="00B46F7C"/>
    <w:rsid w:val="00B50380"/>
    <w:rsid w:val="00B508AB"/>
    <w:rsid w:val="00B52D8C"/>
    <w:rsid w:val="00B83749"/>
    <w:rsid w:val="00BB0D2C"/>
    <w:rsid w:val="00BD48E5"/>
    <w:rsid w:val="00BE04E2"/>
    <w:rsid w:val="00BE13B7"/>
    <w:rsid w:val="00C34279"/>
    <w:rsid w:val="00C404F1"/>
    <w:rsid w:val="00C64979"/>
    <w:rsid w:val="00C72E5A"/>
    <w:rsid w:val="00D17AB8"/>
    <w:rsid w:val="00D7462E"/>
    <w:rsid w:val="00D774F5"/>
    <w:rsid w:val="00D779BA"/>
    <w:rsid w:val="00D8592C"/>
    <w:rsid w:val="00D868B7"/>
    <w:rsid w:val="00DA549B"/>
    <w:rsid w:val="00DB3B50"/>
    <w:rsid w:val="00DB5B74"/>
    <w:rsid w:val="00E02EB0"/>
    <w:rsid w:val="00E1226B"/>
    <w:rsid w:val="00E12CDF"/>
    <w:rsid w:val="00E1307C"/>
    <w:rsid w:val="00E33234"/>
    <w:rsid w:val="00E42BA8"/>
    <w:rsid w:val="00E574A1"/>
    <w:rsid w:val="00E76845"/>
    <w:rsid w:val="00E84663"/>
    <w:rsid w:val="00EC1109"/>
    <w:rsid w:val="00EC16A8"/>
    <w:rsid w:val="00EC426E"/>
    <w:rsid w:val="00EC4366"/>
    <w:rsid w:val="00EE1506"/>
    <w:rsid w:val="00F1427B"/>
    <w:rsid w:val="00F24DD7"/>
    <w:rsid w:val="00F3624C"/>
    <w:rsid w:val="00F51C47"/>
    <w:rsid w:val="00F53F9D"/>
    <w:rsid w:val="00F56AC9"/>
    <w:rsid w:val="00F6493A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1208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12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2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2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2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12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5D1208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5D1208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5D1208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5D1208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5D1208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D1208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5D1208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5D1208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5D1208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5D12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D1208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5D120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1208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5D1208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D1208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208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D1208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5D1208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5D1208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5D1208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5D1208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5D1208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5D1208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5D1208"/>
    <w:pPr>
      <w:numPr>
        <w:numId w:val="20"/>
      </w:numPr>
    </w:pPr>
  </w:style>
  <w:style w:type="numbering" w:customStyle="1" w:styleId="SIGPLANListletter">
    <w:name w:val="SIGPLAN List letter"/>
    <w:basedOn w:val="NoList"/>
    <w:rsid w:val="005D1208"/>
    <w:pPr>
      <w:numPr>
        <w:numId w:val="21"/>
      </w:numPr>
    </w:pPr>
  </w:style>
  <w:style w:type="numbering" w:customStyle="1" w:styleId="SIGPLANListnumber">
    <w:name w:val="SIGPLAN List number"/>
    <w:basedOn w:val="NoList"/>
    <w:rsid w:val="005D1208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5D12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208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D1208"/>
    <w:rPr>
      <w:sz w:val="16"/>
      <w:szCs w:val="16"/>
    </w:rPr>
  </w:style>
  <w:style w:type="paragraph" w:styleId="CommentText">
    <w:name w:val="annotation text"/>
    <w:basedOn w:val="Normal"/>
    <w:link w:val="CommentTextChar"/>
    <w:rsid w:val="005D120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D1208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5D1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D1208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D12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5D1208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5D1208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5D1208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5D1208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5D1208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5D1208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5D1208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5D1208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5D1208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5D1208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5D1208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5D1208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208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208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5D1208"/>
  </w:style>
  <w:style w:type="paragraph" w:customStyle="1" w:styleId="Titledocument">
    <w:name w:val="Title_document"/>
    <w:basedOn w:val="Heading1"/>
    <w:autoRedefine/>
    <w:qFormat/>
    <w:rsid w:val="005D1208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5D1208"/>
  </w:style>
  <w:style w:type="paragraph" w:customStyle="1" w:styleId="Appendix">
    <w:name w:val="Appendix"/>
    <w:link w:val="AppendixChar"/>
    <w:qFormat/>
    <w:rsid w:val="005D1208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5D1208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5D1208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5D1208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5D1208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5D120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5D1208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5D1208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5D1208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5D1208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5D1208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5D1208"/>
  </w:style>
  <w:style w:type="character" w:customStyle="1" w:styleId="Coden">
    <w:name w:val="Coden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5D1208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D1208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D1208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5D1208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5D1208"/>
  </w:style>
  <w:style w:type="character" w:customStyle="1" w:styleId="Correct">
    <w:name w:val="Correct"/>
    <w:basedOn w:val="DefaultParagraphFont"/>
    <w:uiPriority w:val="1"/>
    <w:qFormat/>
    <w:rsid w:val="005D1208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5D1208"/>
  </w:style>
  <w:style w:type="character" w:customStyle="1" w:styleId="Degree">
    <w:name w:val="Degre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5D1208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5D1208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5D1208"/>
  </w:style>
  <w:style w:type="character" w:customStyle="1" w:styleId="DisplayFormulaUnnumChar">
    <w:name w:val="DisplayFormulaUnnum Char"/>
    <w:basedOn w:val="DefaultParagraphFont"/>
    <w:link w:val="DisplayFormulaUnnum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5D1208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5D1208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5D1208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5D1208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5D120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1208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5D1208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D1208"/>
    <w:rPr>
      <w:color w:val="FF0000"/>
    </w:rPr>
  </w:style>
  <w:style w:type="paragraph" w:customStyle="1" w:styleId="Extract">
    <w:name w:val="Extract"/>
    <w:basedOn w:val="Normal"/>
    <w:rsid w:val="005D1208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5D1208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D1208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5D1208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5D1208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5D1208"/>
  </w:style>
  <w:style w:type="character" w:customStyle="1" w:styleId="TableFootnoteChar">
    <w:name w:val="TableFootnote Char"/>
    <w:basedOn w:val="DefaultParagraphFont"/>
    <w:link w:val="TableFootnote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5D1208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5D1208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5D1208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5D1208"/>
  </w:style>
  <w:style w:type="character" w:styleId="FollowedHyperlink">
    <w:name w:val="FollowedHyperlink"/>
    <w:basedOn w:val="DefaultParagraphFont"/>
    <w:uiPriority w:val="99"/>
    <w:unhideWhenUsed/>
    <w:rsid w:val="005D1208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5D1208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5D1208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5D1208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5D1208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5D1208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5D1208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5D1208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5D1208"/>
  </w:style>
  <w:style w:type="character" w:customStyle="1" w:styleId="Isbn">
    <w:name w:val="Isbn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5D1208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5D1208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5D1208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5D1208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5D1208"/>
    <w:pPr>
      <w:spacing w:before="60" w:after="60"/>
    </w:pPr>
  </w:style>
  <w:style w:type="paragraph" w:styleId="ListParagraph">
    <w:name w:val="List Paragraph"/>
    <w:autoRedefine/>
    <w:uiPriority w:val="34"/>
    <w:qFormat/>
    <w:rsid w:val="005D1208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5D1208"/>
  </w:style>
  <w:style w:type="paragraph" w:customStyle="1" w:styleId="ListStart">
    <w:name w:val="ListStart"/>
    <w:basedOn w:val="Normal"/>
    <w:qFormat/>
    <w:rsid w:val="005D1208"/>
  </w:style>
  <w:style w:type="paragraph" w:customStyle="1" w:styleId="MetadataHead">
    <w:name w:val="MetadataHead"/>
    <w:basedOn w:val="Normal"/>
    <w:rsid w:val="005D1208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5D1208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5D1208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5D1208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5D1208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5D1208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D1208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5D1208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5D1208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5D1208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5D1208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5D1208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5D1208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5D1208"/>
    <w:rPr>
      <w:color w:val="0000FF"/>
    </w:rPr>
  </w:style>
  <w:style w:type="paragraph" w:customStyle="1" w:styleId="Reference">
    <w:name w:val="Reference"/>
    <w:basedOn w:val="Normal"/>
    <w:qFormat/>
    <w:rsid w:val="005D1208"/>
  </w:style>
  <w:style w:type="paragraph" w:customStyle="1" w:styleId="ReferenceHead">
    <w:name w:val="ReferenceHead"/>
    <w:autoRedefine/>
    <w:qFormat/>
    <w:rsid w:val="005D1208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5D1208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5D1208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D1208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5D1208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D1208"/>
  </w:style>
  <w:style w:type="character" w:customStyle="1" w:styleId="SalutationChar">
    <w:name w:val="Salutation Char"/>
    <w:basedOn w:val="DefaultParagraphFont"/>
    <w:link w:val="Salutation"/>
    <w:uiPriority w:val="99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5D1208"/>
  </w:style>
  <w:style w:type="paragraph" w:customStyle="1" w:styleId="Source">
    <w:name w:val="Source"/>
    <w:basedOn w:val="Normal"/>
    <w:qFormat/>
    <w:rsid w:val="005D1208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5D1208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5D1208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5D1208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5D1208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5D1208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5D1208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5D1208"/>
    <w:rPr>
      <w:color w:val="0000FF"/>
    </w:rPr>
  </w:style>
  <w:style w:type="paragraph" w:customStyle="1" w:styleId="TitleNote">
    <w:name w:val="TitleNote"/>
    <w:basedOn w:val="AuthNotes"/>
    <w:qFormat/>
    <w:rsid w:val="005D1208"/>
    <w:rPr>
      <w:sz w:val="20"/>
    </w:rPr>
  </w:style>
  <w:style w:type="paragraph" w:customStyle="1" w:styleId="TOC1">
    <w:name w:val="TOC1"/>
    <w:basedOn w:val="Normal"/>
    <w:qFormat/>
    <w:rsid w:val="005D1208"/>
  </w:style>
  <w:style w:type="paragraph" w:customStyle="1" w:styleId="TOC2">
    <w:name w:val="TOC2"/>
    <w:basedOn w:val="Normal"/>
    <w:qFormat/>
    <w:rsid w:val="005D1208"/>
  </w:style>
  <w:style w:type="paragraph" w:customStyle="1" w:styleId="TOC3">
    <w:name w:val="TOC3"/>
    <w:basedOn w:val="Normal"/>
    <w:qFormat/>
    <w:rsid w:val="005D1208"/>
  </w:style>
  <w:style w:type="paragraph" w:customStyle="1" w:styleId="TOC4">
    <w:name w:val="TOC4"/>
    <w:basedOn w:val="Normal"/>
    <w:qFormat/>
    <w:rsid w:val="005D1208"/>
  </w:style>
  <w:style w:type="paragraph" w:customStyle="1" w:styleId="TOCHeading">
    <w:name w:val="TOCHeading"/>
    <w:basedOn w:val="Normal"/>
    <w:qFormat/>
    <w:rsid w:val="005D1208"/>
  </w:style>
  <w:style w:type="paragraph" w:customStyle="1" w:styleId="Update">
    <w:name w:val="Update"/>
    <w:basedOn w:val="Normal"/>
    <w:qFormat/>
    <w:rsid w:val="005D1208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5D1208"/>
  </w:style>
  <w:style w:type="paragraph" w:customStyle="1" w:styleId="VersoLRH">
    <w:name w:val="Verso_(LRH)"/>
    <w:autoRedefine/>
    <w:qFormat/>
    <w:rsid w:val="005D1208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5D1208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5D1208"/>
  </w:style>
  <w:style w:type="character" w:styleId="PageNumber">
    <w:name w:val="page number"/>
    <w:basedOn w:val="DefaultParagraphFont"/>
    <w:uiPriority w:val="99"/>
    <w:unhideWhenUsed/>
    <w:rsid w:val="005D1208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D1208"/>
    <w:rPr>
      <w:sz w:val="16"/>
    </w:rPr>
  </w:style>
  <w:style w:type="paragraph" w:styleId="NoSpacing">
    <w:name w:val="No Spacing"/>
    <w:link w:val="NoSpacingChar"/>
    <w:uiPriority w:val="1"/>
    <w:qFormat/>
    <w:rsid w:val="005D1208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5D1208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5D1208"/>
  </w:style>
  <w:style w:type="paragraph" w:customStyle="1" w:styleId="CCSHead">
    <w:name w:val="CCSHead"/>
    <w:basedOn w:val="KeyWordHead0"/>
    <w:qFormat/>
    <w:rsid w:val="005D1208"/>
  </w:style>
  <w:style w:type="paragraph" w:customStyle="1" w:styleId="CCSDescription">
    <w:name w:val="CCSDescription"/>
    <w:basedOn w:val="KeyWords0"/>
    <w:qFormat/>
    <w:rsid w:val="005D1208"/>
  </w:style>
  <w:style w:type="paragraph" w:customStyle="1" w:styleId="RefFormatHead">
    <w:name w:val="RefFormatHead"/>
    <w:basedOn w:val="Normal"/>
    <w:qFormat/>
    <w:rsid w:val="005D1208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5D1208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5D1208"/>
    <w:pPr>
      <w:spacing w:line="240" w:lineRule="auto"/>
    </w:pPr>
  </w:style>
  <w:style w:type="paragraph" w:customStyle="1" w:styleId="Style1">
    <w:name w:val="Style1"/>
    <w:basedOn w:val="Head4"/>
    <w:qFormat/>
    <w:rsid w:val="005D1208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5D1208"/>
  </w:style>
  <w:style w:type="character" w:customStyle="1" w:styleId="ArticleNumber">
    <w:name w:val="ArticleNumber"/>
    <w:basedOn w:val="DefaultParagraphFont"/>
    <w:uiPriority w:val="1"/>
    <w:qFormat/>
    <w:rsid w:val="005D1208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5D1208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5D1208"/>
  </w:style>
  <w:style w:type="character" w:customStyle="1" w:styleId="DateChar1">
    <w:name w:val="Date Char1"/>
    <w:basedOn w:val="DefaultParagraphFont"/>
    <w:link w:val="Date"/>
    <w:uiPriority w:val="99"/>
    <w:rsid w:val="005D1208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5D1208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5D1208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5D1208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5D1208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5D1208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5D1208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5D1208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5D1208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5D1208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5D1208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5D120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5D120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5D120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5D120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5D120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5D1208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5D1208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5D1208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5D1208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5D1208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5D120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5D120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5D1208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D12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208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5D1208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208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5D1208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5D1208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5D1208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5D1208"/>
    <w:pPr>
      <w:ind w:firstLine="0"/>
    </w:pPr>
  </w:style>
  <w:style w:type="paragraph" w:customStyle="1" w:styleId="ListParagraph0">
    <w:name w:val="ListParagraph"/>
    <w:basedOn w:val="ListParagraph"/>
    <w:qFormat/>
    <w:rsid w:val="005D1208"/>
  </w:style>
  <w:style w:type="paragraph" w:customStyle="1" w:styleId="Subtitle0">
    <w:name w:val="Sub_title"/>
    <w:basedOn w:val="Subtitle"/>
    <w:link w:val="SubtitleChar0"/>
    <w:qFormat/>
    <w:rsid w:val="005D1208"/>
    <w:pPr>
      <w:jc w:val="left"/>
    </w:pPr>
  </w:style>
  <w:style w:type="character" w:customStyle="1" w:styleId="SubtitleChar0">
    <w:name w:val="Sub_title Char"/>
    <w:basedOn w:val="SubtitleChar"/>
    <w:link w:val="Subtitle0"/>
    <w:rsid w:val="005D1208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5D1208"/>
    <w:rPr>
      <w:sz w:val="18"/>
    </w:rPr>
  </w:style>
  <w:style w:type="paragraph" w:customStyle="1" w:styleId="Normal1">
    <w:name w:val="Normal1"/>
    <w:basedOn w:val="Normal"/>
    <w:qFormat/>
    <w:rsid w:val="005D1208"/>
  </w:style>
  <w:style w:type="character" w:customStyle="1" w:styleId="In-textcode">
    <w:name w:val="In-text code"/>
    <w:basedOn w:val="DefaultParagraphFont"/>
    <w:uiPriority w:val="1"/>
    <w:qFormat/>
    <w:rsid w:val="005D1208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">
    <w:name w:val="TableCell"/>
    <w:basedOn w:val="Para"/>
    <w:rsid w:val="00491FF1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ni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2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469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Liza Tanio</cp:lastModifiedBy>
  <cp:revision>3</cp:revision>
  <dcterms:created xsi:type="dcterms:W3CDTF">2023-06-22T02:52:00Z</dcterms:created>
  <dcterms:modified xsi:type="dcterms:W3CDTF">2023-06-22T02:54:00Z</dcterms:modified>
</cp:coreProperties>
</file>